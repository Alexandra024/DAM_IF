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73B9" w14:textId="4E9823BA" w:rsidR="000150E9" w:rsidRPr="00826F2A" w:rsidRDefault="000150E9" w:rsidP="00826F2A">
      <w:pPr>
        <w:pStyle w:val="Title"/>
        <w:rPr>
          <w:rFonts w:ascii="Aptos" w:hAnsi="Aptos"/>
          <w:noProof/>
        </w:rPr>
      </w:pPr>
      <w:r w:rsidRPr="00826F2A">
        <w:rPr>
          <w:rFonts w:ascii="Aptos" w:hAnsi="Aptos"/>
          <w:noProof/>
          <w:lang w:bidi="es-ES"/>
        </w:rPr>
        <w:drawing>
          <wp:anchor distT="0" distB="0" distL="114300" distR="114300" simplePos="0" relativeHeight="251666432" behindDoc="0" locked="1" layoutInCell="1" allowOverlap="1" wp14:anchorId="1E2EE3B8" wp14:editId="07E2D9A5">
            <wp:simplePos x="0" y="0"/>
            <wp:positionH relativeFrom="margin">
              <wp:posOffset>5066030</wp:posOffset>
            </wp:positionH>
            <wp:positionV relativeFrom="page">
              <wp:posOffset>1864995</wp:posOffset>
            </wp:positionV>
            <wp:extent cx="685800" cy="621665"/>
            <wp:effectExtent l="0" t="0" r="0" b="0"/>
            <wp:wrapNone/>
            <wp:docPr id="192" name="Imagen 192" descr="Logotipo de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008615CE" w:rsidRPr="00826F2A">
        <w:rPr>
          <w:rFonts w:ascii="Aptos" w:hAnsi="Aptos"/>
          <w:noProof/>
          <w:lang w:bidi="es-ES"/>
        </w:rPr>
        <w:t>Android Studio</w:t>
      </w:r>
    </w:p>
    <w:p w14:paraId="56365B99" w14:textId="332A3060" w:rsidR="000150E9" w:rsidRPr="00826F2A" w:rsidRDefault="000150E9" w:rsidP="00826F2A">
      <w:pPr>
        <w:pStyle w:val="Subtitle"/>
        <w:spacing w:line="240" w:lineRule="auto"/>
        <w:rPr>
          <w:rFonts w:ascii="Aptos" w:hAnsi="Aptos"/>
          <w:noProof/>
        </w:rPr>
      </w:pPr>
      <w:bookmarkStart w:id="0" w:name="_Hlk487785372"/>
      <w:bookmarkEnd w:id="0"/>
      <w:r w:rsidRPr="00826F2A">
        <w:rPr>
          <w:rFonts w:ascii="Aptos" w:hAnsi="Aptos"/>
          <w:noProof/>
          <w:lang w:bidi="es-ES"/>
        </w:rPr>
        <w:t xml:space="preserve">Instrucciones </w:t>
      </w:r>
      <w:r w:rsidR="008615CE" w:rsidRPr="00826F2A">
        <w:rPr>
          <w:rFonts w:ascii="Aptos" w:hAnsi="Aptos"/>
          <w:noProof/>
          <w:lang w:bidi="es-ES"/>
        </w:rPr>
        <w:t>de instalación y configuración</w:t>
      </w:r>
    </w:p>
    <w:p w14:paraId="7E64EBC6" w14:textId="77777777" w:rsidR="00943B06" w:rsidRPr="00826F2A" w:rsidRDefault="00943B06" w:rsidP="00826F2A">
      <w:pPr>
        <w:spacing w:line="240" w:lineRule="auto"/>
        <w:rPr>
          <w:rFonts w:ascii="Aptos" w:hAnsi="Aptos"/>
          <w:noProof/>
        </w:rPr>
      </w:pPr>
      <w:r w:rsidRPr="00826F2A">
        <w:rPr>
          <w:rFonts w:ascii="Aptos" w:hAnsi="Aptos"/>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00B5FA0D" w14:textId="77777777" w:rsidR="009853E9" w:rsidRPr="00826F2A" w:rsidRDefault="00943B06" w:rsidP="00826F2A">
      <w:pPr>
        <w:spacing w:line="240" w:lineRule="auto"/>
        <w:rPr>
          <w:rFonts w:ascii="Aptos" w:hAnsi="Aptos"/>
          <w:noProof/>
        </w:rPr>
      </w:pPr>
      <w:r w:rsidRPr="00826F2A">
        <w:rPr>
          <w:rFonts w:ascii="Aptos" w:hAnsi="Aptos"/>
          <w:noProof/>
          <w:lang w:bidi="es-ES"/>
        </w:rPr>
        <w:t xml:space="preserve">Para practicar usando características de Word, busque el texto de color rojo </w:t>
      </w:r>
      <w:r w:rsidRPr="00826F2A">
        <w:rPr>
          <w:rStyle w:val="Emphasis"/>
          <w:rFonts w:ascii="Aptos" w:hAnsi="Aptos"/>
          <w:noProof/>
          <w:lang w:bidi="es-ES"/>
        </w:rPr>
        <w:t>Inténtelo</w:t>
      </w:r>
      <w:r w:rsidRPr="00826F2A">
        <w:rPr>
          <w:rFonts w:ascii="Aptos" w:hAnsi="Aptos"/>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826F2A" w14:paraId="55C30A63" w14:textId="77777777" w:rsidTr="00BF457D">
        <w:tc>
          <w:tcPr>
            <w:tcW w:w="5310" w:type="dxa"/>
          </w:tcPr>
          <w:p w14:paraId="60468695" w14:textId="77777777" w:rsidR="00B61F85" w:rsidRPr="00826F2A" w:rsidRDefault="00BA3CC7" w:rsidP="00826F2A">
            <w:pPr>
              <w:spacing w:line="240" w:lineRule="auto"/>
              <w:rPr>
                <w:rFonts w:ascii="Aptos" w:hAnsi="Aptos"/>
                <w:noProof/>
              </w:rPr>
            </w:pPr>
            <w:r w:rsidRPr="00826F2A">
              <w:rPr>
                <w:rFonts w:ascii="Aptos" w:hAnsi="Aptos"/>
                <w:noProof/>
                <w:lang w:bidi="es-ES"/>
              </w:rPr>
              <w:drawing>
                <wp:inline distT="0" distB="0" distL="0" distR="0" wp14:anchorId="24C45394" wp14:editId="1AC716EE">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0CA5F560" w14:textId="77777777" w:rsidR="00B61F85" w:rsidRPr="00826F2A" w:rsidRDefault="00B61F85" w:rsidP="00826F2A">
            <w:pPr>
              <w:spacing w:line="240" w:lineRule="auto"/>
              <w:rPr>
                <w:rFonts w:ascii="Aptos" w:hAnsi="Aptos"/>
                <w:noProof/>
              </w:rPr>
            </w:pPr>
            <w:r w:rsidRPr="00826F2A">
              <w:rPr>
                <w:rStyle w:val="Strong"/>
                <w:rFonts w:ascii="Aptos" w:hAnsi="Aptos"/>
                <w:noProof/>
                <w:lang w:bidi="es-ES"/>
              </w:rPr>
              <w:t>Ahorro de tiempo:</w:t>
            </w:r>
            <w:r w:rsidRPr="00826F2A">
              <w:rPr>
                <w:rFonts w:ascii="Aptos" w:hAnsi="Aptos"/>
                <w:noProof/>
                <w:lang w:bidi="es-ES"/>
              </w:rPr>
              <w:t xml:space="preserve"> Si solo tiene un minuto y desea ver cómo funciona esto, vea este vídeo: </w:t>
            </w:r>
            <w:hyperlink r:id="rId13" w:history="1">
              <w:r w:rsidRPr="00826F2A">
                <w:rPr>
                  <w:rStyle w:val="Hyperlink"/>
                  <w:rFonts w:ascii="Aptos" w:hAnsi="Aptos"/>
                  <w:noProof/>
                  <w:lang w:bidi="es-ES"/>
                </w:rPr>
                <w:t>Bienvenido a Word</w:t>
              </w:r>
            </w:hyperlink>
            <w:r w:rsidRPr="00826F2A">
              <w:rPr>
                <w:rFonts w:ascii="Aptos" w:hAnsi="Aptos"/>
                <w:noProof/>
                <w:lang w:bidi="es-ES"/>
              </w:rPr>
              <w:t>.</w:t>
            </w:r>
          </w:p>
        </w:tc>
      </w:tr>
    </w:tbl>
    <w:p w14:paraId="36725FBE" w14:textId="77777777" w:rsidR="0026484A" w:rsidRPr="00826F2A" w:rsidRDefault="0026484A" w:rsidP="00826F2A">
      <w:pPr>
        <w:pStyle w:val="Heading1"/>
        <w:rPr>
          <w:rFonts w:ascii="Aptos" w:hAnsi="Aptos"/>
          <w:noProof/>
        </w:rPr>
      </w:pPr>
      <w:r w:rsidRPr="00826F2A">
        <w:rPr>
          <w:rFonts w:ascii="Aptos" w:hAnsi="Aptos"/>
          <w:noProof/>
          <w:lang w:bidi="es-ES"/>
        </w:rPr>
        <w:t>Escribe de forma elocuente, con un poco de ayuda</w:t>
      </w:r>
    </w:p>
    <w:p w14:paraId="308E0A57" w14:textId="733F42ED" w:rsidR="0026484A" w:rsidRDefault="005E1186" w:rsidP="00826F2A">
      <w:pPr>
        <w:spacing w:line="240" w:lineRule="auto"/>
        <w:rPr>
          <w:rFonts w:ascii="Aptos" w:hAnsi="Aptos"/>
          <w:noProof/>
          <w:lang w:bidi="es-ES"/>
        </w:rPr>
      </w:pPr>
      <w:r>
        <w:rPr>
          <w:rFonts w:ascii="Aptos" w:hAnsi="Aptos"/>
          <w:noProof/>
          <w:lang w:bidi="es-ES"/>
        </w:rPr>
        <w:t xml:space="preserve">PERSPECTIVA HISTORICA </w:t>
      </w:r>
    </w:p>
    <w:p w14:paraId="1956F41B" w14:textId="4628465C" w:rsidR="005E1186" w:rsidRPr="00826F2A" w:rsidRDefault="005E1186" w:rsidP="00826F2A">
      <w:pPr>
        <w:spacing w:line="240" w:lineRule="auto"/>
        <w:rPr>
          <w:rFonts w:ascii="Aptos" w:hAnsi="Aptos"/>
          <w:noProof/>
        </w:rPr>
      </w:pPr>
      <w:r>
        <w:rPr>
          <w:rFonts w:ascii="Aptos" w:hAnsi="Aptos"/>
          <w:noProof/>
          <w:lang w:bidi="es-ES"/>
        </w:rPr>
        <w:t>ESTO ERA DESPUES DE ECLIPSE Y TMB QUE ES DE INTELLIJ</w:t>
      </w:r>
    </w:p>
    <w:p w14:paraId="48B3B500" w14:textId="77777777" w:rsidR="00A21BED" w:rsidRPr="00826F2A" w:rsidRDefault="006D3A72" w:rsidP="00826F2A">
      <w:pPr>
        <w:pStyle w:val="Encabezado1saltodepgina"/>
        <w:spacing w:line="240" w:lineRule="auto"/>
        <w:rPr>
          <w:rFonts w:ascii="Aptos" w:hAnsi="Aptos"/>
          <w:noProof/>
        </w:rPr>
      </w:pPr>
      <w:r w:rsidRPr="00826F2A">
        <w:rPr>
          <w:rFonts w:ascii="Aptos" w:hAnsi="Aptos"/>
          <w:noProof/>
          <w:lang w:bidi="es-ES"/>
        </w:rPr>
        <w:lastRenderedPageBreak/>
        <w:t>Obtener ayuda con Word</w:t>
      </w:r>
    </w:p>
    <w:p w14:paraId="7199390F" w14:textId="25EF3187" w:rsidR="006D3A72" w:rsidRPr="00826F2A" w:rsidRDefault="00826F2A" w:rsidP="00826F2A">
      <w:pPr>
        <w:pStyle w:val="Imagen"/>
        <w:spacing w:line="240" w:lineRule="auto"/>
        <w:jc w:val="left"/>
        <w:rPr>
          <w:rFonts w:ascii="Aptos" w:hAnsi="Aptos"/>
          <w:noProof/>
        </w:rPr>
      </w:pPr>
      <w:r w:rsidRPr="00826F2A">
        <w:rPr>
          <w:rFonts w:ascii="Aptos" w:hAnsi="Aptos"/>
          <w:noProof/>
        </w:rPr>
        <w:drawing>
          <wp:inline distT="0" distB="0" distL="0" distR="0" wp14:anchorId="644BD61E" wp14:editId="5FA52140">
            <wp:extent cx="2755900" cy="2128754"/>
            <wp:effectExtent l="0" t="0" r="6350" b="5080"/>
            <wp:docPr id="186079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99414" name=""/>
                    <pic:cNvPicPr/>
                  </pic:nvPicPr>
                  <pic:blipFill>
                    <a:blip r:embed="rId14"/>
                    <a:stretch>
                      <a:fillRect/>
                    </a:stretch>
                  </pic:blipFill>
                  <pic:spPr>
                    <a:xfrm>
                      <a:off x="0" y="0"/>
                      <a:ext cx="2760280" cy="2132137"/>
                    </a:xfrm>
                    <a:prstGeom prst="rect">
                      <a:avLst/>
                    </a:prstGeom>
                  </pic:spPr>
                </pic:pic>
              </a:graphicData>
            </a:graphic>
          </wp:inline>
        </w:drawing>
      </w:r>
    </w:p>
    <w:p w14:paraId="06256253" w14:textId="77777777" w:rsidR="00826F2A" w:rsidRPr="00826F2A" w:rsidRDefault="00826F2A" w:rsidP="00826F2A">
      <w:pPr>
        <w:pStyle w:val="Imagen"/>
        <w:spacing w:line="240" w:lineRule="auto"/>
        <w:jc w:val="left"/>
        <w:rPr>
          <w:rFonts w:ascii="Aptos" w:hAnsi="Aptos"/>
          <w:noProof/>
        </w:rPr>
      </w:pPr>
    </w:p>
    <w:p w14:paraId="389CE1A1" w14:textId="02E4F293" w:rsidR="00826F2A" w:rsidRDefault="00826F2A" w:rsidP="00826F2A">
      <w:pPr>
        <w:pStyle w:val="Imagen"/>
        <w:spacing w:line="240" w:lineRule="auto"/>
        <w:jc w:val="left"/>
        <w:rPr>
          <w:rFonts w:ascii="Aptos" w:hAnsi="Aptos"/>
          <w:noProof/>
        </w:rPr>
      </w:pPr>
      <w:r w:rsidRPr="00826F2A">
        <w:rPr>
          <w:rFonts w:ascii="Aptos" w:hAnsi="Aptos"/>
          <w:noProof/>
        </w:rPr>
        <w:t>Defaut NEXT</w:t>
      </w:r>
      <w:r>
        <w:rPr>
          <w:rFonts w:ascii="Aptos" w:hAnsi="Aptos"/>
          <w:noProof/>
        </w:rPr>
        <w:t xml:space="preserve"> 3 veces</w:t>
      </w:r>
    </w:p>
    <w:p w14:paraId="770DF1D8" w14:textId="36B81D08" w:rsidR="00826F2A" w:rsidRDefault="00826F2A" w:rsidP="00826F2A">
      <w:pPr>
        <w:pStyle w:val="Imagen"/>
        <w:spacing w:line="240" w:lineRule="auto"/>
        <w:jc w:val="left"/>
        <w:rPr>
          <w:rFonts w:ascii="Aptos" w:hAnsi="Aptos"/>
          <w:noProof/>
        </w:rPr>
      </w:pPr>
      <w:r>
        <w:rPr>
          <w:noProof/>
        </w:rPr>
        <w:drawing>
          <wp:inline distT="0" distB="0" distL="0" distR="0" wp14:anchorId="503E92F9" wp14:editId="4A005541">
            <wp:extent cx="4333461" cy="1550751"/>
            <wp:effectExtent l="0" t="0" r="0" b="0"/>
            <wp:docPr id="156691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15683" name=""/>
                    <pic:cNvPicPr/>
                  </pic:nvPicPr>
                  <pic:blipFill>
                    <a:blip r:embed="rId15"/>
                    <a:stretch>
                      <a:fillRect/>
                    </a:stretch>
                  </pic:blipFill>
                  <pic:spPr>
                    <a:xfrm>
                      <a:off x="0" y="0"/>
                      <a:ext cx="4351355" cy="1557154"/>
                    </a:xfrm>
                    <a:prstGeom prst="rect">
                      <a:avLst/>
                    </a:prstGeom>
                  </pic:spPr>
                </pic:pic>
              </a:graphicData>
            </a:graphic>
          </wp:inline>
        </w:drawing>
      </w:r>
    </w:p>
    <w:p w14:paraId="13F12716" w14:textId="77777777" w:rsidR="00826F2A" w:rsidRDefault="00826F2A" w:rsidP="00826F2A">
      <w:pPr>
        <w:pStyle w:val="Imagen"/>
        <w:spacing w:line="240" w:lineRule="auto"/>
        <w:jc w:val="left"/>
        <w:rPr>
          <w:rFonts w:ascii="Aptos" w:hAnsi="Aptos"/>
          <w:noProof/>
        </w:rPr>
      </w:pPr>
    </w:p>
    <w:p w14:paraId="1DAE2F74" w14:textId="2B815FED" w:rsidR="00826F2A" w:rsidRDefault="00826F2A" w:rsidP="00826F2A">
      <w:pPr>
        <w:pStyle w:val="Imagen"/>
        <w:spacing w:line="240" w:lineRule="auto"/>
        <w:jc w:val="left"/>
        <w:rPr>
          <w:rFonts w:ascii="Aptos" w:hAnsi="Aptos"/>
          <w:noProof/>
        </w:rPr>
      </w:pPr>
      <w:r>
        <w:rPr>
          <w:rFonts w:ascii="Aptos" w:hAnsi="Aptos"/>
          <w:noProof/>
        </w:rPr>
        <w:t>Cuando Complete le das al boton FINISH e INSTAL</w:t>
      </w:r>
    </w:p>
    <w:p w14:paraId="4427F7A8" w14:textId="3E9FAAB2" w:rsidR="005B7AF3" w:rsidRDefault="005B7AF3" w:rsidP="00826F2A">
      <w:pPr>
        <w:pStyle w:val="Imagen"/>
        <w:spacing w:line="240" w:lineRule="auto"/>
        <w:jc w:val="left"/>
        <w:rPr>
          <w:rFonts w:ascii="Aptos" w:hAnsi="Aptos"/>
          <w:noProof/>
        </w:rPr>
      </w:pPr>
      <w:r>
        <w:rPr>
          <w:noProof/>
        </w:rPr>
        <w:drawing>
          <wp:inline distT="0" distB="0" distL="0" distR="0" wp14:anchorId="0E6435D9" wp14:editId="5B78E2AA">
            <wp:extent cx="5438692" cy="3250802"/>
            <wp:effectExtent l="0" t="0" r="0" b="6985"/>
            <wp:docPr id="446253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3912" name="Picture 1" descr="A screenshot of a computer&#10;&#10;AI-generated content may be incorrect."/>
                    <pic:cNvPicPr/>
                  </pic:nvPicPr>
                  <pic:blipFill>
                    <a:blip r:embed="rId16"/>
                    <a:stretch>
                      <a:fillRect/>
                    </a:stretch>
                  </pic:blipFill>
                  <pic:spPr>
                    <a:xfrm>
                      <a:off x="0" y="0"/>
                      <a:ext cx="5439694" cy="3251401"/>
                    </a:xfrm>
                    <a:prstGeom prst="rect">
                      <a:avLst/>
                    </a:prstGeom>
                  </pic:spPr>
                </pic:pic>
              </a:graphicData>
            </a:graphic>
          </wp:inline>
        </w:drawing>
      </w:r>
    </w:p>
    <w:p w14:paraId="0089773F" w14:textId="77777777" w:rsidR="005E1186" w:rsidRDefault="005E1186" w:rsidP="00826F2A">
      <w:pPr>
        <w:pStyle w:val="Imagen"/>
        <w:spacing w:line="240" w:lineRule="auto"/>
        <w:jc w:val="left"/>
        <w:rPr>
          <w:rFonts w:ascii="Aptos" w:hAnsi="Aptos"/>
          <w:noProof/>
        </w:rPr>
      </w:pPr>
    </w:p>
    <w:p w14:paraId="6F0D7006" w14:textId="77777777" w:rsidR="005E1186" w:rsidRDefault="005E1186" w:rsidP="00826F2A">
      <w:pPr>
        <w:pStyle w:val="Imagen"/>
        <w:spacing w:line="240" w:lineRule="auto"/>
        <w:jc w:val="left"/>
        <w:rPr>
          <w:rFonts w:ascii="Aptos" w:hAnsi="Aptos"/>
          <w:noProof/>
        </w:rPr>
      </w:pPr>
    </w:p>
    <w:p w14:paraId="75BB6C8F" w14:textId="77777777" w:rsidR="005E1186" w:rsidRPr="005E1186" w:rsidRDefault="005E1186" w:rsidP="005E1186"/>
    <w:p w14:paraId="7217D697" w14:textId="77777777" w:rsidR="005E1186" w:rsidRPr="005E1186" w:rsidRDefault="005E1186" w:rsidP="005E1186"/>
    <w:p w14:paraId="166B0D58" w14:textId="77777777" w:rsidR="005E1186" w:rsidRPr="005E1186" w:rsidRDefault="005E1186" w:rsidP="005E1186"/>
    <w:p w14:paraId="207EB75B" w14:textId="77777777" w:rsidR="005E1186" w:rsidRPr="005E1186" w:rsidRDefault="005E1186" w:rsidP="005E1186"/>
    <w:p w14:paraId="79200322" w14:textId="77777777" w:rsidR="005E1186" w:rsidRPr="005E1186" w:rsidRDefault="005E1186" w:rsidP="005E1186"/>
    <w:p w14:paraId="17ACE2C9" w14:textId="77777777" w:rsidR="005E1186" w:rsidRPr="005E1186" w:rsidRDefault="005E1186" w:rsidP="005E1186"/>
    <w:p w14:paraId="2C12BA14" w14:textId="77777777" w:rsidR="005E1186" w:rsidRPr="005E1186" w:rsidRDefault="005E1186" w:rsidP="005E1186"/>
    <w:p w14:paraId="7B5FBB63" w14:textId="77777777" w:rsidR="005E1186" w:rsidRPr="005E1186" w:rsidRDefault="005E1186" w:rsidP="005E1186"/>
    <w:p w14:paraId="243B8AD1" w14:textId="77777777" w:rsidR="005E1186" w:rsidRPr="005E1186" w:rsidRDefault="005E1186" w:rsidP="005E1186"/>
    <w:p w14:paraId="65DA4E24" w14:textId="77777777" w:rsidR="005E1186" w:rsidRPr="005E1186" w:rsidRDefault="005E1186" w:rsidP="005E1186"/>
    <w:p w14:paraId="7F1289BC" w14:textId="77777777" w:rsidR="005E1186" w:rsidRPr="005E1186" w:rsidRDefault="005E1186" w:rsidP="005E1186"/>
    <w:p w14:paraId="3F5E5AA0" w14:textId="77777777" w:rsidR="005E1186" w:rsidRPr="005E1186" w:rsidRDefault="005E1186" w:rsidP="005E1186"/>
    <w:p w14:paraId="7BA52658" w14:textId="77777777" w:rsidR="005E1186" w:rsidRDefault="005E1186" w:rsidP="005E1186">
      <w:pPr>
        <w:rPr>
          <w:rFonts w:ascii="Aptos" w:hAnsi="Aptos"/>
          <w:noProof/>
        </w:rPr>
      </w:pPr>
    </w:p>
    <w:p w14:paraId="2FAF6F7E" w14:textId="785501F2" w:rsidR="005E1186" w:rsidRDefault="005E1186" w:rsidP="005E1186">
      <w:pPr>
        <w:tabs>
          <w:tab w:val="left" w:pos="3431"/>
        </w:tabs>
      </w:pPr>
      <w:r>
        <w:tab/>
      </w:r>
    </w:p>
    <w:p w14:paraId="480E07B2" w14:textId="77777777" w:rsidR="005E1186" w:rsidRDefault="005E1186" w:rsidP="005E1186">
      <w:pPr>
        <w:tabs>
          <w:tab w:val="left" w:pos="3431"/>
        </w:tabs>
      </w:pPr>
    </w:p>
    <w:p w14:paraId="7EE18445" w14:textId="77777777" w:rsidR="005E1186" w:rsidRDefault="005E1186" w:rsidP="005E1186">
      <w:pPr>
        <w:tabs>
          <w:tab w:val="left" w:pos="3431"/>
        </w:tabs>
      </w:pPr>
    </w:p>
    <w:p w14:paraId="04CC5320" w14:textId="77777777" w:rsidR="005E1186" w:rsidRDefault="005E1186" w:rsidP="005E1186">
      <w:pPr>
        <w:tabs>
          <w:tab w:val="left" w:pos="3431"/>
        </w:tabs>
      </w:pPr>
    </w:p>
    <w:p w14:paraId="13E02649" w14:textId="77777777" w:rsidR="005E1186" w:rsidRDefault="005E1186" w:rsidP="005E1186">
      <w:pPr>
        <w:tabs>
          <w:tab w:val="left" w:pos="3431"/>
        </w:tabs>
      </w:pPr>
    </w:p>
    <w:p w14:paraId="65C4F848" w14:textId="77777777" w:rsidR="005E1186" w:rsidRDefault="005E1186" w:rsidP="005E1186">
      <w:pPr>
        <w:tabs>
          <w:tab w:val="left" w:pos="3431"/>
        </w:tabs>
      </w:pPr>
    </w:p>
    <w:p w14:paraId="525D78EB" w14:textId="77777777" w:rsidR="005E1186" w:rsidRDefault="005E1186" w:rsidP="005E1186">
      <w:pPr>
        <w:tabs>
          <w:tab w:val="left" w:pos="3431"/>
        </w:tabs>
      </w:pPr>
    </w:p>
    <w:p w14:paraId="5193BF3B" w14:textId="77777777" w:rsidR="005E1186" w:rsidRDefault="005E1186" w:rsidP="005E1186">
      <w:pPr>
        <w:tabs>
          <w:tab w:val="left" w:pos="3431"/>
        </w:tabs>
      </w:pPr>
    </w:p>
    <w:p w14:paraId="4C9BAF18" w14:textId="77777777" w:rsidR="005E1186" w:rsidRDefault="005E1186" w:rsidP="005E1186">
      <w:pPr>
        <w:tabs>
          <w:tab w:val="left" w:pos="3431"/>
        </w:tabs>
      </w:pPr>
    </w:p>
    <w:p w14:paraId="06800742" w14:textId="77777777" w:rsidR="005E1186" w:rsidRDefault="005E1186" w:rsidP="005E1186">
      <w:pPr>
        <w:tabs>
          <w:tab w:val="left" w:pos="3431"/>
        </w:tabs>
      </w:pPr>
    </w:p>
    <w:p w14:paraId="24343BE9" w14:textId="77777777" w:rsidR="005E1186" w:rsidRDefault="005E1186" w:rsidP="005E1186">
      <w:pPr>
        <w:tabs>
          <w:tab w:val="left" w:pos="3431"/>
        </w:tabs>
      </w:pPr>
    </w:p>
    <w:p w14:paraId="126841A3" w14:textId="77777777" w:rsidR="005E1186" w:rsidRDefault="005E1186" w:rsidP="005E1186">
      <w:pPr>
        <w:tabs>
          <w:tab w:val="left" w:pos="3431"/>
        </w:tabs>
      </w:pPr>
    </w:p>
    <w:p w14:paraId="6849F4CC" w14:textId="77777777" w:rsidR="005E1186" w:rsidRDefault="005E1186" w:rsidP="005E1186">
      <w:pPr>
        <w:tabs>
          <w:tab w:val="left" w:pos="3431"/>
        </w:tabs>
      </w:pPr>
    </w:p>
    <w:p w14:paraId="761E6BA4" w14:textId="77777777" w:rsidR="005E1186" w:rsidRDefault="005E1186" w:rsidP="005E1186">
      <w:pPr>
        <w:tabs>
          <w:tab w:val="left" w:pos="3431"/>
        </w:tabs>
      </w:pPr>
    </w:p>
    <w:p w14:paraId="1195CAA6" w14:textId="13FD229E" w:rsidR="005E1186" w:rsidRDefault="005E1186" w:rsidP="005E1186">
      <w:pPr>
        <w:tabs>
          <w:tab w:val="left" w:pos="3431"/>
        </w:tabs>
      </w:pPr>
      <w:r>
        <w:lastRenderedPageBreak/>
        <w:t>NUEVO PROYECTO</w:t>
      </w:r>
    </w:p>
    <w:p w14:paraId="51030396" w14:textId="3D4E0452" w:rsidR="005E1186" w:rsidRDefault="005E1186" w:rsidP="005E1186">
      <w:pPr>
        <w:tabs>
          <w:tab w:val="left" w:pos="3431"/>
        </w:tabs>
      </w:pPr>
      <w:r>
        <w:t>EMPPTY ACTIVITY- NOMBRE : MYFIRSTAPLICATION</w:t>
      </w:r>
    </w:p>
    <w:p w14:paraId="622A15A3" w14:textId="26B1760C" w:rsidR="005E1186" w:rsidRDefault="005E1186" w:rsidP="005E1186">
      <w:pPr>
        <w:tabs>
          <w:tab w:val="left" w:pos="3431"/>
        </w:tabs>
      </w:pPr>
      <w:r>
        <w:t>LENGUAJE JAVA</w:t>
      </w:r>
    </w:p>
    <w:p w14:paraId="07459AD4" w14:textId="1A07E2F8" w:rsidR="005E1186" w:rsidRDefault="005E1186" w:rsidP="005E1186">
      <w:pPr>
        <w:tabs>
          <w:tab w:val="left" w:pos="3431"/>
        </w:tabs>
      </w:pPr>
      <w:r>
        <w:t>DEBAJO, ELEGIR NOUGAT</w:t>
      </w:r>
    </w:p>
    <w:p w14:paraId="42749515" w14:textId="22A03FBD" w:rsidR="005E1186" w:rsidRDefault="005E1186" w:rsidP="005E1186">
      <w:pPr>
        <w:tabs>
          <w:tab w:val="left" w:pos="3431"/>
        </w:tabs>
      </w:pPr>
      <w:r>
        <w:t>PERMITIR</w:t>
      </w:r>
    </w:p>
    <w:p w14:paraId="13480651" w14:textId="2A2ECCD6" w:rsidR="005E1186" w:rsidRDefault="00FC4C52" w:rsidP="005E1186">
      <w:pPr>
        <w:tabs>
          <w:tab w:val="left" w:pos="3431"/>
        </w:tabs>
      </w:pPr>
      <w:r>
        <w:t>SETUP: 36</w:t>
      </w:r>
    </w:p>
    <w:p w14:paraId="01B9D2F2" w14:textId="07FFC386" w:rsidR="00FC4C52" w:rsidRDefault="00FC4C52" w:rsidP="005E1186">
      <w:pPr>
        <w:tabs>
          <w:tab w:val="left" w:pos="3431"/>
        </w:tabs>
      </w:pPr>
      <w:r>
        <w:t>NEW DEVICES</w:t>
      </w:r>
      <w:r w:rsidR="00E5430B">
        <w:t xml:space="preserve"> 4 A LA DCHA (EMULADOR) , API 36  (TMB PUEDE SER NUESTRO)</w:t>
      </w:r>
    </w:p>
    <w:p w14:paraId="792B295C" w14:textId="77777777" w:rsidR="00E5430B" w:rsidRPr="005E1186" w:rsidRDefault="00E5430B" w:rsidP="005E1186">
      <w:pPr>
        <w:tabs>
          <w:tab w:val="left" w:pos="3431"/>
        </w:tabs>
      </w:pPr>
    </w:p>
    <w:sectPr w:rsidR="00E5430B" w:rsidRPr="005E1186"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65120" w14:textId="77777777" w:rsidR="008E23AD" w:rsidRDefault="008E23AD">
      <w:pPr>
        <w:spacing w:line="240" w:lineRule="auto"/>
      </w:pPr>
      <w:r>
        <w:separator/>
      </w:r>
    </w:p>
  </w:endnote>
  <w:endnote w:type="continuationSeparator" w:id="0">
    <w:p w14:paraId="17EA4FD5" w14:textId="77777777" w:rsidR="008E23AD" w:rsidRDefault="008E2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7E54D" w14:textId="77777777" w:rsidR="008E23AD" w:rsidRDefault="008E23AD">
      <w:pPr>
        <w:spacing w:line="240" w:lineRule="auto"/>
      </w:pPr>
      <w:r>
        <w:separator/>
      </w:r>
    </w:p>
  </w:footnote>
  <w:footnote w:type="continuationSeparator" w:id="0">
    <w:p w14:paraId="4D27CFD5" w14:textId="77777777" w:rsidR="008E23AD" w:rsidRDefault="008E23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226913267">
    <w:abstractNumId w:val="10"/>
  </w:num>
  <w:num w:numId="2" w16cid:durableId="1373067524">
    <w:abstractNumId w:val="10"/>
    <w:lvlOverride w:ilvl="0">
      <w:startOverride w:val="1"/>
    </w:lvlOverride>
  </w:num>
  <w:num w:numId="3" w16cid:durableId="1402602034">
    <w:abstractNumId w:val="10"/>
  </w:num>
  <w:num w:numId="4" w16cid:durableId="1013604510">
    <w:abstractNumId w:val="10"/>
    <w:lvlOverride w:ilvl="0">
      <w:startOverride w:val="1"/>
    </w:lvlOverride>
  </w:num>
  <w:num w:numId="5" w16cid:durableId="15162809">
    <w:abstractNumId w:val="8"/>
  </w:num>
  <w:num w:numId="6" w16cid:durableId="1506820051">
    <w:abstractNumId w:val="10"/>
    <w:lvlOverride w:ilvl="0">
      <w:startOverride w:val="1"/>
    </w:lvlOverride>
  </w:num>
  <w:num w:numId="7" w16cid:durableId="15104115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4881852">
    <w:abstractNumId w:val="9"/>
  </w:num>
  <w:num w:numId="9" w16cid:durableId="5677644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3456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2095849">
    <w:abstractNumId w:val="7"/>
  </w:num>
  <w:num w:numId="12" w16cid:durableId="388381943">
    <w:abstractNumId w:val="6"/>
  </w:num>
  <w:num w:numId="13" w16cid:durableId="1919703595">
    <w:abstractNumId w:val="5"/>
  </w:num>
  <w:num w:numId="14" w16cid:durableId="723722608">
    <w:abstractNumId w:val="4"/>
  </w:num>
  <w:num w:numId="15" w16cid:durableId="619070365">
    <w:abstractNumId w:val="3"/>
  </w:num>
  <w:num w:numId="16" w16cid:durableId="1699157413">
    <w:abstractNumId w:val="2"/>
  </w:num>
  <w:num w:numId="17" w16cid:durableId="213080093">
    <w:abstractNumId w:val="1"/>
  </w:num>
  <w:num w:numId="18" w16cid:durableId="109474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CE"/>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135A0"/>
    <w:rsid w:val="00520AC9"/>
    <w:rsid w:val="005744C1"/>
    <w:rsid w:val="00594254"/>
    <w:rsid w:val="005B6EB8"/>
    <w:rsid w:val="005B7AF3"/>
    <w:rsid w:val="005E1186"/>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26F2A"/>
    <w:rsid w:val="008360A8"/>
    <w:rsid w:val="008416E0"/>
    <w:rsid w:val="008615CE"/>
    <w:rsid w:val="00897BFF"/>
    <w:rsid w:val="008C61B9"/>
    <w:rsid w:val="008E23AD"/>
    <w:rsid w:val="00912477"/>
    <w:rsid w:val="009139AF"/>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0589"/>
    <w:rsid w:val="00CC3AB0"/>
    <w:rsid w:val="00CF12AE"/>
    <w:rsid w:val="00D1798D"/>
    <w:rsid w:val="00D902A4"/>
    <w:rsid w:val="00D97FBE"/>
    <w:rsid w:val="00DB2323"/>
    <w:rsid w:val="00DB331E"/>
    <w:rsid w:val="00DC30B1"/>
    <w:rsid w:val="00DC4E21"/>
    <w:rsid w:val="00DD5358"/>
    <w:rsid w:val="00E02D09"/>
    <w:rsid w:val="00E224A0"/>
    <w:rsid w:val="00E254F0"/>
    <w:rsid w:val="00E4313F"/>
    <w:rsid w:val="00E51168"/>
    <w:rsid w:val="00E5430B"/>
    <w:rsid w:val="00E55B4B"/>
    <w:rsid w:val="00E72A21"/>
    <w:rsid w:val="00E7715A"/>
    <w:rsid w:val="00EA42B9"/>
    <w:rsid w:val="00EB700D"/>
    <w:rsid w:val="00F33B83"/>
    <w:rsid w:val="00F41B42"/>
    <w:rsid w:val="00F54BD0"/>
    <w:rsid w:val="00FC4C5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69EC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s-es/videoplayer/embed/RWfFr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b\AppData\Local\Microsoft\Office\16.0\DTS\es-ES%7bD077D97E-356B-4196-BF77-7B69576FA6CB%7d\%7bDEFBCA16-BD70-4B6A-9456-6C1EB4012866%7dTF5517a15e-098e-45ec-8744-ffd85dafa90e8077cce6_win32-dbf3cc39d8b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{DEFBCA16-BD70-4B6A-9456-6C1EB4012866}TF5517a15e-098e-45ec-8744-ffd85dafa90e8077cce6_win32-dbf3cc39d8b7.dotx</Template>
  <TotalTime>0</TotalTime>
  <Pages>4</Pages>
  <Words>164</Words>
  <Characters>908</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2025-09-26T10:47:00Z</dcterms:created>
  <dcterms:modified xsi:type="dcterms:W3CDTF">2025-09-29T09:41:00Z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